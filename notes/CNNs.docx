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574" w:rsidRDefault="00E00F4C" w:rsidP="001C4F8A">
      <w:pPr>
        <w:pStyle w:val="ad"/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s</w:t>
      </w:r>
    </w:p>
    <w:p w:rsidR="00E00F4C" w:rsidRDefault="00E00F4C" w:rsidP="001C4F8A">
      <w:pPr>
        <w:pStyle w:val="1"/>
        <w:numPr>
          <w:ilvl w:val="0"/>
          <w:numId w:val="16"/>
        </w:numPr>
      </w:pPr>
      <w:r>
        <w:rPr>
          <w:rFonts w:hint="eastAsia"/>
        </w:rPr>
        <w:t>卷积的</w:t>
      </w:r>
      <w:r w:rsidR="003B073C">
        <w:rPr>
          <w:rFonts w:hint="eastAsia"/>
        </w:rPr>
        <w:t>理解</w:t>
      </w:r>
    </w:p>
    <w:p w:rsidR="00C26DBC" w:rsidRPr="00C26DBC" w:rsidRDefault="00C26DBC" w:rsidP="001C4F8A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图像处理中的卷积</w:t>
      </w:r>
    </w:p>
    <w:p w:rsidR="00697094" w:rsidRDefault="00B13A05" w:rsidP="001C4F8A">
      <w:r>
        <w:rPr>
          <w:rFonts w:hint="eastAsia"/>
        </w:rPr>
        <w:t>卷积在信号与系统方面的物理意义比较好理解，但是在数字图像处理中的解释就难免显得有点牵强，搜了一些文献，我发现大多数所谓的卷积核都只是</w:t>
      </w:r>
      <w:r w:rsidR="00DB1E51">
        <w:rPr>
          <w:rFonts w:hint="eastAsia"/>
        </w:rPr>
        <w:t>描述</w:t>
      </w:r>
      <w:r w:rsidR="003143FC">
        <w:rPr>
          <w:rFonts w:hint="eastAsia"/>
        </w:rPr>
        <w:t>成</w:t>
      </w:r>
      <w:r w:rsidR="00DB1E51">
        <w:rPr>
          <w:rFonts w:hint="eastAsia"/>
        </w:rPr>
        <w:t>了</w:t>
      </w:r>
      <w:r>
        <w:rPr>
          <w:rFonts w:hint="eastAsia"/>
        </w:rPr>
        <w:t>一个权重矩阵，对两个矩阵进行数乘相加，硬要是和卷积扯上关系，</w:t>
      </w:r>
      <w:r w:rsidR="00B64DA7">
        <w:rPr>
          <w:rFonts w:hint="eastAsia"/>
        </w:rPr>
        <w:t>私以为</w:t>
      </w:r>
      <w:r>
        <w:rPr>
          <w:rFonts w:hint="eastAsia"/>
        </w:rPr>
        <w:t>那也就是</w:t>
      </w:r>
      <w:r w:rsidR="00B64DA7">
        <w:rPr>
          <w:rFonts w:hint="eastAsia"/>
        </w:rPr>
        <w:t>用到了</w:t>
      </w:r>
      <w:r>
        <w:rPr>
          <w:rFonts w:hint="eastAsia"/>
        </w:rPr>
        <w:t>卷积中的乘法</w:t>
      </w:r>
      <w:r w:rsidR="0080004A">
        <w:rPr>
          <w:rFonts w:hint="eastAsia"/>
        </w:rPr>
        <w:t>(</w:t>
      </w:r>
      <w:r w:rsidR="0080004A">
        <w:rPr>
          <w:rFonts w:hint="eastAsia"/>
        </w:rPr>
        <w:t>权重</w:t>
      </w:r>
      <w:r w:rsidR="0080004A">
        <w:rPr>
          <w:rFonts w:hint="eastAsia"/>
        </w:rPr>
        <w:t>)</w:t>
      </w:r>
      <w:r>
        <w:rPr>
          <w:rFonts w:hint="eastAsia"/>
        </w:rPr>
        <w:t>和累加</w:t>
      </w:r>
      <w:r w:rsidR="0080004A">
        <w:rPr>
          <w:rFonts w:hint="eastAsia"/>
        </w:rPr>
        <w:t>(</w:t>
      </w:r>
      <w:r w:rsidR="0080004A">
        <w:rPr>
          <w:rFonts w:hint="eastAsia"/>
        </w:rPr>
        <w:t>积分</w:t>
      </w:r>
      <w:r w:rsidR="0080004A">
        <w:rPr>
          <w:rFonts w:hint="eastAsia"/>
        </w:rPr>
        <w:t>)</w:t>
      </w:r>
      <w:r>
        <w:rPr>
          <w:rFonts w:hint="eastAsia"/>
        </w:rPr>
        <w:t>的性质了吧</w:t>
      </w:r>
      <w:r w:rsidR="00524162">
        <w:rPr>
          <w:rFonts w:hint="eastAsia"/>
        </w:rPr>
        <w:t>，至少我没看出来</w:t>
      </w:r>
      <w:r w:rsidR="00453695">
        <w:rPr>
          <w:rFonts w:hint="eastAsia"/>
        </w:rPr>
        <w:t>它</w:t>
      </w:r>
      <w:r w:rsidR="00524162">
        <w:rPr>
          <w:rFonts w:hint="eastAsia"/>
        </w:rPr>
        <w:t>哪里体现了“卷”这个性质</w:t>
      </w:r>
      <w:r w:rsidR="00697094">
        <w:rPr>
          <w:rFonts w:hint="eastAsia"/>
        </w:rPr>
        <w:t>，当然也有人解释说我们实际用到的卷积核是经过</w:t>
      </w:r>
      <w:r w:rsidR="00697094">
        <w:rPr>
          <w:rFonts w:hint="eastAsia"/>
        </w:rPr>
        <w:t>1</w:t>
      </w:r>
      <w:r w:rsidR="00697094">
        <w:t>80</w:t>
      </w:r>
      <w:r w:rsidR="00697094">
        <w:rPr>
          <w:rFonts w:hint="eastAsia"/>
        </w:rPr>
        <w:t>°翻转的，这样理解倒也不是不可以，但觉得</w:t>
      </w:r>
      <w:r w:rsidR="00B64DA7">
        <w:rPr>
          <w:rFonts w:hint="eastAsia"/>
        </w:rPr>
        <w:t>这样解释</w:t>
      </w:r>
      <w:r w:rsidR="00697094">
        <w:rPr>
          <w:rFonts w:hint="eastAsia"/>
        </w:rPr>
        <w:t>有点冗余。</w:t>
      </w:r>
    </w:p>
    <w:p w:rsidR="00C26DBC" w:rsidRDefault="00C26DBC" w:rsidP="001C4F8A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卷积的计算</w:t>
      </w:r>
    </w:p>
    <w:p w:rsidR="00B13A05" w:rsidRDefault="005C3593" w:rsidP="001C4F8A">
      <w:r>
        <w:rPr>
          <w:rFonts w:hint="eastAsia"/>
        </w:rPr>
        <w:t>一个卷积核和图像中对应区域</w:t>
      </w:r>
      <w:r w:rsidR="006417E6">
        <w:rPr>
          <w:rFonts w:hint="eastAsia"/>
        </w:rPr>
        <w:t>(</w:t>
      </w:r>
      <w:r w:rsidR="006417E6">
        <w:rPr>
          <w:rFonts w:hint="eastAsia"/>
        </w:rPr>
        <w:t>感受域，也被称为</w:t>
      </w:r>
      <w:r w:rsidR="006417E6" w:rsidRPr="006417E6">
        <w:t>receptive field</w:t>
      </w:r>
      <w:r w:rsidR="006417E6">
        <w:t>)</w:t>
      </w:r>
      <w:r>
        <w:rPr>
          <w:rFonts w:hint="eastAsia"/>
        </w:rPr>
        <w:t>的卷积</w:t>
      </w:r>
      <w:r w:rsidR="00B476D1">
        <w:rPr>
          <w:rFonts w:hint="eastAsia"/>
        </w:rPr>
        <w:t>的求解过程</w:t>
      </w:r>
      <w:r>
        <w:rPr>
          <w:rFonts w:hint="eastAsia"/>
        </w:rPr>
        <w:t>，</w:t>
      </w:r>
      <w:r w:rsidR="00B476D1">
        <w:rPr>
          <w:rFonts w:hint="eastAsia"/>
        </w:rPr>
        <w:t>可以</w:t>
      </w:r>
      <w:r>
        <w:rPr>
          <w:rFonts w:hint="eastAsia"/>
        </w:rPr>
        <w:t>理解</w:t>
      </w:r>
      <w:r w:rsidR="00B476D1">
        <w:rPr>
          <w:rFonts w:hint="eastAsia"/>
        </w:rPr>
        <w:t>为</w:t>
      </w:r>
      <w:r>
        <w:rPr>
          <w:rFonts w:hint="eastAsia"/>
        </w:rPr>
        <w:t>对这两个矩阵进行</w:t>
      </w:r>
      <w:r>
        <w:rPr>
          <w:rFonts w:hint="eastAsia"/>
        </w:rPr>
        <w:t>reshape</w:t>
      </w:r>
      <w:r>
        <w:rPr>
          <w:rFonts w:hint="eastAsia"/>
        </w:rPr>
        <w:t>，</w:t>
      </w:r>
      <w:r w:rsidR="00AE5724">
        <w:rPr>
          <w:rFonts w:hint="eastAsia"/>
        </w:rPr>
        <w:t>比如</w:t>
      </w:r>
      <w:r w:rsidR="00AE5724">
        <w:rPr>
          <w:rFonts w:hint="eastAsia"/>
        </w:rPr>
        <w:t>3</w:t>
      </w:r>
      <w:r w:rsidR="00AE5724">
        <w:t>*3</w:t>
      </w:r>
      <w:r w:rsidR="00AE5724">
        <w:rPr>
          <w:rFonts w:hint="eastAsia"/>
        </w:rPr>
        <w:t>的区域与</w:t>
      </w:r>
      <w:r w:rsidR="00AE5724">
        <w:rPr>
          <w:rFonts w:hint="eastAsia"/>
        </w:rPr>
        <w:t>3</w:t>
      </w:r>
      <w:r w:rsidR="00AE5724">
        <w:t>*3</w:t>
      </w:r>
      <w:r w:rsidR="00AE5724">
        <w:rPr>
          <w:rFonts w:hint="eastAsia"/>
        </w:rPr>
        <w:t>的卷积核相乘的结果，就是</w:t>
      </w:r>
      <w:r w:rsidR="00AE5724">
        <w:rPr>
          <w:rFonts w:hint="eastAsia"/>
        </w:rPr>
        <w:t>1</w:t>
      </w:r>
      <w:r w:rsidR="00AE5724">
        <w:t>*9</w:t>
      </w:r>
      <w:r w:rsidR="00AE5724">
        <w:rPr>
          <w:rFonts w:hint="eastAsia"/>
        </w:rPr>
        <w:t>和</w:t>
      </w:r>
      <w:r w:rsidR="00AE5724">
        <w:rPr>
          <w:rFonts w:hint="eastAsia"/>
        </w:rPr>
        <w:t>9</w:t>
      </w:r>
      <w:r w:rsidR="00AE5724">
        <w:t>*1</w:t>
      </w:r>
      <w:r w:rsidR="00AE5724">
        <w:rPr>
          <w:rFonts w:hint="eastAsia"/>
        </w:rPr>
        <w:t>向量做内积的结果而已，</w:t>
      </w:r>
      <w:r w:rsidR="00CF149E">
        <w:rPr>
          <w:rFonts w:hint="eastAsia"/>
        </w:rPr>
        <w:t>当然扩展到多维的也一样的，但是要注意运算顺序就可以了，比如</w:t>
      </w:r>
      <w:r w:rsidR="00CF149E">
        <w:rPr>
          <w:rFonts w:hint="eastAsia"/>
        </w:rPr>
        <w:t>8</w:t>
      </w:r>
      <w:r w:rsidR="00CF149E">
        <w:t>*8*3</w:t>
      </w:r>
      <w:r w:rsidR="00CF149E">
        <w:rPr>
          <w:rFonts w:hint="eastAsia"/>
        </w:rPr>
        <w:t>的区域和</w:t>
      </w:r>
      <w:r w:rsidR="00CF149E">
        <w:rPr>
          <w:rFonts w:hint="eastAsia"/>
        </w:rPr>
        <w:t>8</w:t>
      </w:r>
      <w:r w:rsidR="00CF149E">
        <w:t>*8*3</w:t>
      </w:r>
      <w:r w:rsidR="00CF149E">
        <w:rPr>
          <w:rFonts w:hint="eastAsia"/>
        </w:rPr>
        <w:t>的卷积核，扩展为</w:t>
      </w:r>
      <w:r w:rsidR="00CF149E">
        <w:rPr>
          <w:rFonts w:hint="eastAsia"/>
        </w:rPr>
        <w:t>1</w:t>
      </w:r>
      <w:r w:rsidR="00CF149E">
        <w:t>*</w:t>
      </w:r>
      <w:r w:rsidR="00CF149E">
        <w:rPr>
          <w:rFonts w:hint="eastAsia"/>
        </w:rPr>
        <w:t>1</w:t>
      </w:r>
      <w:r w:rsidR="00CF149E">
        <w:t>92</w:t>
      </w:r>
      <w:r w:rsidR="00CF149E">
        <w:rPr>
          <w:rFonts w:hint="eastAsia"/>
        </w:rPr>
        <w:t>和</w:t>
      </w:r>
      <w:r w:rsidR="00CF149E">
        <w:rPr>
          <w:rFonts w:hint="eastAsia"/>
        </w:rPr>
        <w:t>1</w:t>
      </w:r>
      <w:r w:rsidR="00CF149E">
        <w:t>92*1</w:t>
      </w:r>
      <w:r w:rsidR="00CF149E">
        <w:rPr>
          <w:rFonts w:hint="eastAsia"/>
        </w:rPr>
        <w:t>的向量内积就可以了</w:t>
      </w:r>
      <w:r w:rsidR="00DB1E51">
        <w:rPr>
          <w:rFonts w:hint="eastAsia"/>
        </w:rPr>
        <w:t>。</w:t>
      </w:r>
      <w:r w:rsidR="00477C1B">
        <w:rPr>
          <w:rFonts w:hint="eastAsia"/>
        </w:rPr>
        <w:t>以</w:t>
      </w:r>
      <w:r w:rsidR="00B13910">
        <w:rPr>
          <w:rFonts w:hint="eastAsia"/>
        </w:rPr>
        <w:t>下是</w:t>
      </w:r>
      <w:r w:rsidR="00965B4B">
        <w:rPr>
          <w:rFonts w:hint="eastAsia"/>
        </w:rPr>
        <w:t>第</w:t>
      </w:r>
      <w:r w:rsidR="00B13910">
        <w:rPr>
          <w:rFonts w:hint="eastAsia"/>
        </w:rPr>
        <w:t>一个位置的计算过程</w:t>
      </w:r>
      <w:r w:rsidR="00965B4B">
        <w:rPr>
          <w:rFonts w:hint="eastAsia"/>
        </w:rPr>
        <w:t>(</w:t>
      </w:r>
      <w:r w:rsidR="00965B4B">
        <w:rPr>
          <w:rFonts w:hint="eastAsia"/>
        </w:rPr>
        <w:t>填充采用</w:t>
      </w:r>
      <w:r w:rsidR="00965B4B">
        <w:rPr>
          <w:rFonts w:hint="eastAsia"/>
        </w:rPr>
        <w:t>0</w:t>
      </w:r>
      <w:r w:rsidR="00965B4B">
        <w:rPr>
          <w:rFonts w:hint="eastAsia"/>
        </w:rPr>
        <w:t>填充</w:t>
      </w:r>
      <w:r w:rsidR="00965B4B">
        <w:t>)</w:t>
      </w:r>
      <w:r w:rsidR="00B13910">
        <w:rPr>
          <w:rFonts w:hint="eastAsia"/>
        </w:rPr>
        <w:t>。</w:t>
      </w:r>
    </w:p>
    <w:p w:rsidR="00157B2B" w:rsidRDefault="007754CF" w:rsidP="001C4F8A">
      <w:r>
        <w:rPr>
          <w:noProof/>
        </w:rPr>
        <w:drawing>
          <wp:inline distT="0" distB="0" distL="0" distR="0" wp14:anchorId="04858BA1" wp14:editId="73A2AA00">
            <wp:extent cx="5486400" cy="31273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A1" w:rsidRDefault="00AE75A1" w:rsidP="001C4F8A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卷积的应用</w:t>
      </w:r>
    </w:p>
    <w:p w:rsidR="0041554B" w:rsidRDefault="00DB1E51" w:rsidP="001C4F8A">
      <w:r>
        <w:rPr>
          <w:rFonts w:hint="eastAsia"/>
        </w:rPr>
        <w:t>那么卷积核到底能</w:t>
      </w:r>
      <w:r w:rsidR="00144E4F">
        <w:rPr>
          <w:rFonts w:hint="eastAsia"/>
        </w:rPr>
        <w:t>表征</w:t>
      </w:r>
      <w:r>
        <w:rPr>
          <w:rFonts w:hint="eastAsia"/>
        </w:rPr>
        <w:t>什么呢？如果将其理解为权重矩阵，那么就比较好理解了，</w:t>
      </w:r>
      <w:r w:rsidR="006B74C9">
        <w:rPr>
          <w:rFonts w:hint="eastAsia"/>
        </w:rPr>
        <w:t>权重本身就可以为突出某些“特征”而设计。</w:t>
      </w:r>
      <w:r w:rsidR="00D42575">
        <w:rPr>
          <w:rFonts w:hint="eastAsia"/>
        </w:rPr>
        <w:t>实际上</w:t>
      </w:r>
      <w:r>
        <w:rPr>
          <w:rFonts w:hint="eastAsia"/>
        </w:rPr>
        <w:t>卷积核作用于图像</w:t>
      </w:r>
      <w:r w:rsidR="000D2AAF">
        <w:rPr>
          <w:rFonts w:hint="eastAsia"/>
        </w:rPr>
        <w:t>也就是</w:t>
      </w:r>
      <w:r>
        <w:rPr>
          <w:rFonts w:hint="eastAsia"/>
        </w:rPr>
        <w:t>为了得到某种特征，比如边缘特征，</w:t>
      </w:r>
      <w:r w:rsidR="00930FC3">
        <w:rPr>
          <w:rFonts w:hint="eastAsia"/>
        </w:rPr>
        <w:t>曲线特征等</w:t>
      </w:r>
      <w:r w:rsidR="00EE3CC6">
        <w:rPr>
          <w:rFonts w:hint="eastAsia"/>
        </w:rPr>
        <w:t>，更高层的卷积核表示的内容也往往更具体</w:t>
      </w:r>
      <w:r w:rsidR="00930FC3">
        <w:rPr>
          <w:rFonts w:hint="eastAsia"/>
        </w:rPr>
        <w:t>。</w:t>
      </w:r>
    </w:p>
    <w:p w:rsidR="00E33CD0" w:rsidRDefault="00CD5772" w:rsidP="001C4F8A">
      <w:r>
        <w:rPr>
          <w:rFonts w:hint="eastAsia"/>
        </w:rPr>
        <w:t>举例就是</w:t>
      </w:r>
      <w:r w:rsidR="00FB5AB3">
        <w:rPr>
          <w:rFonts w:hint="eastAsia"/>
        </w:rPr>
        <w:t>实际图像处理中</w:t>
      </w:r>
      <w:r w:rsidR="00E33CD0">
        <w:rPr>
          <w:rFonts w:hint="eastAsia"/>
        </w:rPr>
        <w:t>边缘检测可能会用到如下两个卷积核</w:t>
      </w:r>
      <w:r w:rsidR="00434EC2" w:rsidRPr="00434EC2">
        <w:rPr>
          <w:rFonts w:hint="eastAsia"/>
        </w:rPr>
        <w:t>(</w:t>
      </w:r>
      <w:r w:rsidR="00434EC2" w:rsidRPr="00A94564">
        <w:rPr>
          <w:rFonts w:hint="eastAsia"/>
          <w:i/>
          <w:iCs/>
        </w:rPr>
        <w:t>Sobel</w:t>
      </w:r>
      <w:r w:rsidR="00434EC2" w:rsidRPr="00434EC2">
        <w:rPr>
          <w:rFonts w:hint="eastAsia"/>
        </w:rPr>
        <w:t>算子</w:t>
      </w:r>
      <w:r w:rsidR="00434EC2" w:rsidRPr="00434EC2">
        <w:rPr>
          <w:rFonts w:hint="eastAsia"/>
        </w:rPr>
        <w:t>)</w:t>
      </w:r>
      <w:r w:rsidR="000C3F9F">
        <w:rPr>
          <w:rFonts w:hint="eastAsia"/>
        </w:rPr>
        <w:t>，他们可以得到一些图像的水平和垂直特征</w:t>
      </w:r>
      <w:r w:rsidR="004B762F">
        <w:rPr>
          <w:rFonts w:hint="eastAsia"/>
        </w:rPr>
        <w:t>。</w:t>
      </w:r>
    </w:p>
    <w:p w:rsidR="00E33CD0" w:rsidRDefault="00E33CD0" w:rsidP="001C4F8A">
      <w:r>
        <w:rPr>
          <w:noProof/>
        </w:rPr>
        <w:lastRenderedPageBreak/>
        <w:drawing>
          <wp:inline distT="0" distB="0" distL="0" distR="0" wp14:anchorId="1B559794" wp14:editId="7C9C635F">
            <wp:extent cx="5486400" cy="12865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734" w:rsidRDefault="00390FAF" w:rsidP="001C4F8A">
      <w:r>
        <w:rPr>
          <w:rFonts w:hint="eastAsia"/>
        </w:rPr>
        <w:t>如果</w:t>
      </w:r>
      <w:r w:rsidR="00A40A53">
        <w:rPr>
          <w:rFonts w:hint="eastAsia"/>
        </w:rPr>
        <w:t>我们对如下的图像应用上述两个卷积核</w:t>
      </w:r>
      <w:r w:rsidR="003178CF">
        <w:rPr>
          <w:rFonts w:hint="eastAsia"/>
        </w:rPr>
        <w:t>:</w:t>
      </w:r>
    </w:p>
    <w:p w:rsidR="00A40A53" w:rsidRDefault="00A40A53" w:rsidP="001C4F8A">
      <w:r>
        <w:rPr>
          <w:noProof/>
        </w:rPr>
        <w:drawing>
          <wp:inline distT="0" distB="0" distL="0" distR="0" wp14:anchorId="1DAE01D3" wp14:editId="27F14DAE">
            <wp:extent cx="1367073" cy="1367073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590" b="7761"/>
                    <a:stretch/>
                  </pic:blipFill>
                  <pic:spPr bwMode="auto">
                    <a:xfrm>
                      <a:off x="0" y="0"/>
                      <a:ext cx="1390691" cy="1390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6C2" w:rsidRDefault="00C6239A" w:rsidP="001C4F8A">
      <w:pPr>
        <w:rPr>
          <w:rFonts w:hint="eastAsia"/>
        </w:rPr>
      </w:pPr>
      <w:r>
        <w:rPr>
          <w:rFonts w:hint="eastAsia"/>
        </w:rPr>
        <w:t>就</w:t>
      </w:r>
      <w:r w:rsidR="009702B4">
        <w:rPr>
          <w:rFonts w:hint="eastAsia"/>
        </w:rPr>
        <w:t>可以</w:t>
      </w:r>
      <w:r w:rsidR="00BD56C2">
        <w:rPr>
          <w:rFonts w:hint="eastAsia"/>
        </w:rPr>
        <w:t>得到</w:t>
      </w:r>
      <w:r w:rsidR="009702B4">
        <w:rPr>
          <w:rFonts w:hint="eastAsia"/>
        </w:rPr>
        <w:t>如下</w:t>
      </w:r>
      <w:r w:rsidR="00BD56C2">
        <w:rPr>
          <w:rFonts w:hint="eastAsia"/>
        </w:rPr>
        <w:t>内容</w:t>
      </w:r>
    </w:p>
    <w:p w:rsidR="004B40FF" w:rsidRDefault="00A40A53" w:rsidP="001C4F8A">
      <w:r>
        <w:rPr>
          <w:noProof/>
        </w:rPr>
        <w:drawing>
          <wp:inline distT="0" distB="0" distL="0" distR="0" wp14:anchorId="2D8ADD30" wp14:editId="6B2720D6">
            <wp:extent cx="4191754" cy="15461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8835" cy="155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4C" w:rsidRDefault="003C3B29" w:rsidP="001C4F8A">
      <w:r>
        <w:rPr>
          <w:rFonts w:hint="eastAsia"/>
        </w:rPr>
        <w:t>可以看到，这两个卷积核可以对边缘进行一定的检测，</w:t>
      </w:r>
      <w:r w:rsidR="00507FD1">
        <w:rPr>
          <w:rFonts w:hint="eastAsia"/>
        </w:rPr>
        <w:t>但</w:t>
      </w:r>
      <w:r w:rsidR="00452E82">
        <w:rPr>
          <w:rFonts w:hint="eastAsia"/>
        </w:rPr>
        <w:t>在我们的图片分类中，</w:t>
      </w:r>
      <w:r w:rsidR="00E01872">
        <w:rPr>
          <w:rFonts w:hint="eastAsia"/>
        </w:rPr>
        <w:t>我们要分类的</w:t>
      </w:r>
      <w:r w:rsidR="00507FD1">
        <w:rPr>
          <w:rFonts w:hint="eastAsia"/>
        </w:rPr>
        <w:t>图像的特征我们</w:t>
      </w:r>
      <w:r w:rsidR="00E01872">
        <w:rPr>
          <w:rFonts w:hint="eastAsia"/>
        </w:rPr>
        <w:t>实际</w:t>
      </w:r>
      <w:r w:rsidR="00507FD1">
        <w:rPr>
          <w:rFonts w:hint="eastAsia"/>
        </w:rPr>
        <w:t>可能不知道，</w:t>
      </w:r>
      <w:r w:rsidR="00E01872">
        <w:rPr>
          <w:rFonts w:hint="eastAsia"/>
        </w:rPr>
        <w:t>即使知道，往往也不具备泛用性，因为我们如果有</w:t>
      </w:r>
      <w:r w:rsidR="00E01872">
        <w:rPr>
          <w:rFonts w:hint="eastAsia"/>
        </w:rPr>
        <w:t>1</w:t>
      </w:r>
      <w:r w:rsidR="00E01872">
        <w:t>000</w:t>
      </w:r>
      <w:r w:rsidR="00E01872">
        <w:rPr>
          <w:rFonts w:hint="eastAsia"/>
        </w:rPr>
        <w:t>个类，那么我们不会去人工去寻找每个类的特征，然后得到对应的卷积核，</w:t>
      </w:r>
      <w:r w:rsidR="00507FD1">
        <w:rPr>
          <w:rFonts w:hint="eastAsia"/>
        </w:rPr>
        <w:t>所以</w:t>
      </w:r>
      <w:r w:rsidR="00E01872">
        <w:rPr>
          <w:rFonts w:hint="eastAsia"/>
        </w:rPr>
        <w:t>确定卷积核的参数</w:t>
      </w:r>
      <w:r w:rsidR="00E80D96">
        <w:rPr>
          <w:rFonts w:hint="eastAsia"/>
        </w:rPr>
        <w:t>这件事</w:t>
      </w:r>
      <w:r w:rsidR="00E01872">
        <w:rPr>
          <w:rFonts w:hint="eastAsia"/>
        </w:rPr>
        <w:t>，我们交给训练去做，也就是说</w:t>
      </w:r>
      <w:r w:rsidR="00507FD1">
        <w:rPr>
          <w:rFonts w:hint="eastAsia"/>
        </w:rPr>
        <w:t>卷积核中的参数</w:t>
      </w:r>
      <w:r w:rsidR="00FA4FDF">
        <w:rPr>
          <w:rFonts w:hint="eastAsia"/>
        </w:rPr>
        <w:t>(</w:t>
      </w:r>
      <w:r w:rsidR="00FA4FDF">
        <w:rPr>
          <w:rFonts w:hint="eastAsia"/>
        </w:rPr>
        <w:t>矩阵中各个位置的值</w:t>
      </w:r>
      <w:r w:rsidR="00FA4FDF">
        <w:rPr>
          <w:rFonts w:hint="eastAsia"/>
        </w:rPr>
        <w:t>)</w:t>
      </w:r>
      <w:r w:rsidR="00507FD1">
        <w:rPr>
          <w:rFonts w:hint="eastAsia"/>
        </w:rPr>
        <w:t>是我们</w:t>
      </w:r>
      <w:r w:rsidR="00973286">
        <w:rPr>
          <w:rFonts w:hint="eastAsia"/>
        </w:rPr>
        <w:t>要</w:t>
      </w:r>
      <w:r w:rsidR="00507FD1">
        <w:rPr>
          <w:rFonts w:hint="eastAsia"/>
        </w:rPr>
        <w:t>训练的内容，</w:t>
      </w:r>
      <w:r w:rsidR="00911C85">
        <w:rPr>
          <w:rFonts w:hint="eastAsia"/>
        </w:rPr>
        <w:t>不是事先指定的。</w:t>
      </w:r>
      <w:r w:rsidR="00AA5EC4">
        <w:rPr>
          <w:rFonts w:hint="eastAsia"/>
        </w:rPr>
        <w:t>但是卷积核的大小以及步长则是我们事先指定的超参数。</w:t>
      </w:r>
      <w:r w:rsidR="003D5ECC">
        <w:t xml:space="preserve"> </w:t>
      </w:r>
    </w:p>
    <w:p w:rsidR="003B073C" w:rsidRDefault="003B073C" w:rsidP="001C4F8A">
      <w:pPr>
        <w:pStyle w:val="1"/>
      </w:pPr>
      <w:r>
        <w:rPr>
          <w:rFonts w:hint="eastAsia"/>
        </w:rPr>
        <w:t>二、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的结构</w:t>
      </w:r>
    </w:p>
    <w:p w:rsidR="0045492C" w:rsidRDefault="00D17EDF" w:rsidP="001C4F8A">
      <w:pPr>
        <w:pStyle w:val="2"/>
      </w:pPr>
      <w:r>
        <w:t>2</w:t>
      </w:r>
      <w:r w:rsidR="0045492C">
        <w:t>.</w:t>
      </w:r>
      <w:r>
        <w:t>1</w:t>
      </w:r>
      <w:r w:rsidR="0045492C">
        <w:rPr>
          <w:rFonts w:hint="eastAsia"/>
        </w:rPr>
        <w:t>整体结构</w:t>
      </w:r>
    </w:p>
    <w:p w:rsidR="0084205A" w:rsidRDefault="0084205A" w:rsidP="001C4F8A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详细结构</w:t>
      </w:r>
    </w:p>
    <w:p w:rsidR="0084205A" w:rsidRDefault="0084205A" w:rsidP="001C4F8A">
      <w:pPr>
        <w:pStyle w:val="3"/>
      </w:pPr>
      <w:r>
        <w:rPr>
          <w:rFonts w:hint="eastAsia"/>
        </w:rPr>
        <w:t>2</w:t>
      </w:r>
      <w:r>
        <w:t>.2.1</w:t>
      </w:r>
      <w:r>
        <w:rPr>
          <w:rFonts w:hint="eastAsia"/>
        </w:rPr>
        <w:t>输入层</w:t>
      </w:r>
    </w:p>
    <w:p w:rsidR="00E80048" w:rsidRPr="001C4F8A" w:rsidRDefault="00E80048" w:rsidP="001C4F8A">
      <w:r>
        <w:rPr>
          <w:rFonts w:hint="eastAsia"/>
        </w:rPr>
        <w:t>输入层只有一个节点，节点内容就是一个带深度的矩阵，表示图像信息，比如</w:t>
      </w:r>
      <w:r>
        <w:rPr>
          <w:rFonts w:hint="eastAsia"/>
        </w:rPr>
        <w:t>3</w:t>
      </w:r>
      <w:r>
        <w:t>2*32*3</w:t>
      </w:r>
      <w:r>
        <w:rPr>
          <w:rFonts w:hint="eastAsia"/>
        </w:rPr>
        <w:t>表示分辨率是</w:t>
      </w:r>
      <w:r>
        <w:rPr>
          <w:rFonts w:hint="eastAsia"/>
        </w:rPr>
        <w:t>3</w:t>
      </w:r>
      <w:r>
        <w:t>2*32</w:t>
      </w:r>
      <w:r>
        <w:rPr>
          <w:rFonts w:hint="eastAsia"/>
        </w:rPr>
        <w:t>，深度</w:t>
      </w:r>
      <w:r w:rsidR="00D02F39">
        <w:rPr>
          <w:rFonts w:hint="eastAsia"/>
        </w:rPr>
        <w:t>为</w:t>
      </w:r>
      <w:r w:rsidR="00D02F39">
        <w:rPr>
          <w:rFonts w:hint="eastAsia"/>
        </w:rPr>
        <w:t>3</w:t>
      </w:r>
      <w:r w:rsidR="00D02F39">
        <w:rPr>
          <w:rFonts w:hint="eastAsia"/>
        </w:rPr>
        <w:t>可能</w:t>
      </w:r>
      <w:r>
        <w:rPr>
          <w:rFonts w:hint="eastAsia"/>
        </w:rPr>
        <w:t>表示</w:t>
      </w:r>
      <w:r>
        <w:rPr>
          <w:rFonts w:hint="eastAsia"/>
        </w:rPr>
        <w:t>R</w:t>
      </w:r>
      <w:r>
        <w:t>GB</w:t>
      </w:r>
      <w:r w:rsidR="006C6790">
        <w:rPr>
          <w:rFonts w:hint="eastAsia"/>
        </w:rPr>
        <w:t>的</w:t>
      </w:r>
      <w:r>
        <w:rPr>
          <w:rFonts w:hint="eastAsia"/>
        </w:rPr>
        <w:t>三</w:t>
      </w:r>
      <w:r w:rsidR="006C6790">
        <w:rPr>
          <w:rFonts w:hint="eastAsia"/>
        </w:rPr>
        <w:t>个通道</w:t>
      </w:r>
      <w:r>
        <w:rPr>
          <w:rFonts w:hint="eastAsia"/>
        </w:rPr>
        <w:t>比如</w:t>
      </w:r>
      <w:r>
        <w:rPr>
          <w:rFonts w:hint="eastAsia"/>
        </w:rPr>
        <w:t>(</w:t>
      </w:r>
      <w:r>
        <w:t>255,255,255)</w:t>
      </w:r>
    </w:p>
    <w:p w:rsidR="0084205A" w:rsidRDefault="0084205A" w:rsidP="001C4F8A">
      <w:pPr>
        <w:pStyle w:val="3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卷积层</w:t>
      </w:r>
    </w:p>
    <w:p w:rsidR="00FA245F" w:rsidRDefault="00FA245F" w:rsidP="001C4F8A">
      <w:r>
        <w:rPr>
          <w:rFonts w:hint="eastAsia"/>
        </w:rPr>
        <w:t>卷积层是</w:t>
      </w:r>
      <w:r w:rsidR="00E06B0D">
        <w:rPr>
          <w:rFonts w:hint="eastAsia"/>
        </w:rPr>
        <w:t>在上</w:t>
      </w:r>
      <w:r>
        <w:rPr>
          <w:rFonts w:hint="eastAsia"/>
        </w:rPr>
        <w:t>一层矩阵</w:t>
      </w:r>
      <w:r w:rsidR="00E06B0D">
        <w:rPr>
          <w:rFonts w:hint="eastAsia"/>
        </w:rPr>
        <w:t>的基础上</w:t>
      </w:r>
      <w:r>
        <w:rPr>
          <w:rFonts w:hint="eastAsia"/>
        </w:rPr>
        <w:t>，</w:t>
      </w:r>
      <w:r w:rsidR="00E06B0D">
        <w:rPr>
          <w:rFonts w:hint="eastAsia"/>
        </w:rPr>
        <w:t>利</w:t>
      </w:r>
      <w:r>
        <w:rPr>
          <w:rFonts w:hint="eastAsia"/>
        </w:rPr>
        <w:t>用卷积核扫过得到的</w:t>
      </w:r>
      <w:r w:rsidR="00E06B0D">
        <w:rPr>
          <w:rFonts w:hint="eastAsia"/>
        </w:rPr>
        <w:t>新矩阵</w:t>
      </w:r>
      <w:r>
        <w:rPr>
          <w:rFonts w:hint="eastAsia"/>
        </w:rPr>
        <w:t>，这里牵涉到了步长和填充问题，比如我们有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t>*4*3</w:t>
      </w:r>
      <w:r>
        <w:rPr>
          <w:rFonts w:hint="eastAsia"/>
        </w:rPr>
        <w:t>的卷积核，那么我们下一层可能就得到的一个深度为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t>2*32*5</w:t>
      </w:r>
      <w:r>
        <w:rPr>
          <w:rFonts w:hint="eastAsia"/>
        </w:rPr>
        <w:t>的矩阵</w:t>
      </w:r>
      <w:r w:rsidR="005440B4">
        <w:rPr>
          <w:rFonts w:hint="eastAsia"/>
        </w:rPr>
        <w:t>。</w:t>
      </w:r>
    </w:p>
    <w:p w:rsidR="00FA4FDF" w:rsidRDefault="00FA4FDF" w:rsidP="001C4F8A">
      <w:pPr>
        <w:pStyle w:val="3"/>
      </w:pPr>
      <w:r>
        <w:rPr>
          <w:rFonts w:hint="eastAsia"/>
        </w:rPr>
        <w:lastRenderedPageBreak/>
        <w:t>2</w:t>
      </w:r>
      <w:r>
        <w:t>.2.3</w:t>
      </w:r>
      <w:r>
        <w:rPr>
          <w:rFonts w:hint="eastAsia"/>
        </w:rPr>
        <w:t>非线性化层</w:t>
      </w:r>
    </w:p>
    <w:p w:rsidR="00FA4FDF" w:rsidRPr="00FA4FDF" w:rsidRDefault="00927949" w:rsidP="001C4F8A">
      <w:r>
        <w:rPr>
          <w:rFonts w:hint="eastAsia"/>
        </w:rPr>
        <w:t>非线性化层不是独立的一层，其在卷积层中出现，主要是</w:t>
      </w:r>
      <w:r w:rsidR="001C4A9C">
        <w:rPr>
          <w:rFonts w:hint="eastAsia"/>
        </w:rPr>
        <w:t>对输出做一定的处理</w:t>
      </w:r>
      <w:r w:rsidR="00426729">
        <w:rPr>
          <w:rFonts w:hint="eastAsia"/>
        </w:rPr>
        <w:t>，比如把他们放缩到</w:t>
      </w:r>
      <w:r w:rsidR="00426729">
        <w:rPr>
          <w:rFonts w:hint="eastAsia"/>
        </w:rPr>
        <w:t>[</w:t>
      </w:r>
      <w:r w:rsidR="00426729">
        <w:t>-1,1]</w:t>
      </w:r>
      <w:r w:rsidR="00426729">
        <w:rPr>
          <w:rFonts w:hint="eastAsia"/>
        </w:rPr>
        <w:t>或者</w:t>
      </w:r>
      <w:r w:rsidR="00426729">
        <w:rPr>
          <w:rFonts w:hint="eastAsia"/>
        </w:rPr>
        <w:t>[</w:t>
      </w:r>
      <w:r w:rsidR="00426729">
        <w:t>0,1]</w:t>
      </w:r>
      <w:r w:rsidR="00426729">
        <w:rPr>
          <w:rFonts w:hint="eastAsia"/>
        </w:rPr>
        <w:t>之间</w:t>
      </w:r>
      <w:r w:rsidR="001C4A9C">
        <w:rPr>
          <w:rFonts w:hint="eastAsia"/>
        </w:rPr>
        <w:t>。比如</w:t>
      </w:r>
      <w:r w:rsidR="001C4A9C">
        <w:rPr>
          <w:rFonts w:hint="eastAsia"/>
        </w:rPr>
        <w:t>sigmod</w:t>
      </w:r>
      <w:r w:rsidR="001C4A9C">
        <w:rPr>
          <w:rFonts w:hint="eastAsia"/>
        </w:rPr>
        <w:t>函数，</w:t>
      </w:r>
      <w:r w:rsidR="00ED6F27">
        <w:rPr>
          <w:rFonts w:hint="eastAsia"/>
        </w:rPr>
        <w:t>tanh</w:t>
      </w:r>
      <w:r w:rsidR="00ED6F27">
        <w:rPr>
          <w:rFonts w:hint="eastAsia"/>
        </w:rPr>
        <w:t>函数，</w:t>
      </w:r>
      <w:bookmarkStart w:id="0" w:name="_GoBack"/>
      <w:bookmarkEnd w:id="0"/>
      <w:r w:rsidR="001C4A9C">
        <w:rPr>
          <w:rFonts w:hint="eastAsia"/>
        </w:rPr>
        <w:t>以及</w:t>
      </w:r>
      <w:r w:rsidR="001C4A9C">
        <w:rPr>
          <w:rFonts w:hint="eastAsia"/>
        </w:rPr>
        <w:t>relu</w:t>
      </w:r>
      <w:r w:rsidR="001C4A9C">
        <w:rPr>
          <w:rFonts w:hint="eastAsia"/>
        </w:rPr>
        <w:t>函数等。</w:t>
      </w:r>
    </w:p>
    <w:p w:rsidR="0084205A" w:rsidRDefault="0084205A" w:rsidP="001C4F8A">
      <w:pPr>
        <w:pStyle w:val="3"/>
      </w:pPr>
      <w:r>
        <w:rPr>
          <w:rFonts w:hint="eastAsia"/>
        </w:rPr>
        <w:t>2</w:t>
      </w:r>
      <w:r>
        <w:t>.2.4</w:t>
      </w:r>
      <w:r>
        <w:rPr>
          <w:rFonts w:hint="eastAsia"/>
        </w:rPr>
        <w:t>池化层</w:t>
      </w:r>
    </w:p>
    <w:p w:rsidR="004E62EC" w:rsidRPr="004E62EC" w:rsidRDefault="004E62EC" w:rsidP="001C4F8A">
      <w:r>
        <w:rPr>
          <w:rFonts w:hint="eastAsia"/>
        </w:rPr>
        <w:t>池化层的操作其实有点类似卷积层，只不过卷积核的作用是加权求和，而池化层则是选出</w:t>
      </w:r>
      <w:r w:rsidRPr="005D5BB2">
        <w:rPr>
          <w:rFonts w:hint="eastAsia"/>
          <w:i/>
          <w:iCs/>
        </w:rPr>
        <w:t>max</w:t>
      </w:r>
      <w:r>
        <w:rPr>
          <w:rFonts w:hint="eastAsia"/>
        </w:rPr>
        <w:t>值，而且步长是整个卷积核的大小。</w:t>
      </w:r>
    </w:p>
    <w:p w:rsidR="00AC7627" w:rsidRDefault="00AC7627" w:rsidP="001C4F8A">
      <w:pPr>
        <w:pStyle w:val="3"/>
      </w:pPr>
      <w:r>
        <w:rPr>
          <w:rFonts w:hint="eastAsia"/>
        </w:rPr>
        <w:t>2</w:t>
      </w:r>
      <w:r>
        <w:t>.2.5</w:t>
      </w:r>
      <w:r>
        <w:rPr>
          <w:rFonts w:hint="eastAsia"/>
        </w:rPr>
        <w:t>全连接层</w:t>
      </w:r>
    </w:p>
    <w:p w:rsidR="007342F2" w:rsidRDefault="007342F2" w:rsidP="001C4F8A">
      <w:pPr>
        <w:pStyle w:val="3"/>
      </w:pPr>
      <w:r>
        <w:rPr>
          <w:rFonts w:hint="eastAsia"/>
        </w:rPr>
        <w:t>2</w:t>
      </w:r>
      <w:r>
        <w:t>.2.6</w:t>
      </w:r>
      <w:r>
        <w:rPr>
          <w:rFonts w:hint="eastAsia"/>
        </w:rPr>
        <w:t>输出层</w:t>
      </w:r>
    </w:p>
    <w:p w:rsidR="007342F2" w:rsidRPr="007342F2" w:rsidRDefault="007342F2" w:rsidP="001C4F8A">
      <w:r>
        <w:rPr>
          <w:rFonts w:hint="eastAsia"/>
        </w:rPr>
        <w:t>输出层的个数就是我们需要识别的类别数，比如我们要从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张图片分出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类，那输出层就应该是一个</w:t>
      </w:r>
      <w:r>
        <w:rPr>
          <w:rFonts w:hint="eastAsia"/>
        </w:rPr>
        <w:t>1</w:t>
      </w:r>
      <w:r>
        <w:t>*9</w:t>
      </w:r>
      <w:r>
        <w:rPr>
          <w:rFonts w:hint="eastAsia"/>
        </w:rPr>
        <w:t>的向量，每一个位置表示对应类别的得分，比如得分高者就是我们最后认为它属于的类</w:t>
      </w:r>
      <w:r w:rsidR="001F3529">
        <w:rPr>
          <w:rFonts w:hint="eastAsia"/>
        </w:rPr>
        <w:t>别</w:t>
      </w:r>
      <w:r>
        <w:rPr>
          <w:rFonts w:hint="eastAsia"/>
        </w:rPr>
        <w:t>。</w:t>
      </w:r>
    </w:p>
    <w:p w:rsidR="0084205A" w:rsidRDefault="0084205A" w:rsidP="001C4F8A">
      <w:pPr>
        <w:pStyle w:val="1"/>
      </w:pPr>
      <w:r>
        <w:rPr>
          <w:rFonts w:hint="eastAsia"/>
        </w:rPr>
        <w:t>参考文献</w:t>
      </w:r>
    </w:p>
    <w:p w:rsidR="0084205A" w:rsidRDefault="0084205A" w:rsidP="001C4F8A">
      <w:pPr>
        <w:pStyle w:val="a7"/>
        <w:numPr>
          <w:ilvl w:val="0"/>
          <w:numId w:val="18"/>
        </w:numPr>
        <w:ind w:firstLineChars="0"/>
      </w:pPr>
      <w:r w:rsidRPr="0084205A">
        <w:t>https://mlnotebook.github.io/post/CNN1/</w:t>
      </w:r>
      <w:r w:rsidR="00A8300C">
        <w:t xml:space="preserve">  </w:t>
      </w:r>
      <w:r w:rsidR="00A8300C">
        <w:rPr>
          <w:rFonts w:hint="eastAsia"/>
        </w:rPr>
        <w:t>介绍</w:t>
      </w:r>
      <w:r w:rsidR="00A8300C">
        <w:rPr>
          <w:rFonts w:hint="eastAsia"/>
        </w:rPr>
        <w:t>C</w:t>
      </w:r>
      <w:r w:rsidR="00A8300C">
        <w:t>NN</w:t>
      </w:r>
      <w:r w:rsidR="00A8300C">
        <w:rPr>
          <w:rFonts w:hint="eastAsia"/>
        </w:rPr>
        <w:t>的</w:t>
      </w:r>
      <w:r w:rsidR="000832D8">
        <w:rPr>
          <w:rFonts w:hint="eastAsia"/>
        </w:rPr>
        <w:t>，里面卷积讲的不错</w:t>
      </w:r>
    </w:p>
    <w:p w:rsidR="00A8300C" w:rsidRPr="0084205A" w:rsidRDefault="003118CC" w:rsidP="001C4F8A">
      <w:pPr>
        <w:pStyle w:val="a7"/>
        <w:numPr>
          <w:ilvl w:val="0"/>
          <w:numId w:val="18"/>
        </w:numPr>
        <w:ind w:firstLineChars="0"/>
      </w:pPr>
      <w:r w:rsidRPr="003118CC">
        <w:t xml:space="preserve">http://scs.ryerson.ca/~aharley/vis/conv/flat.html </w:t>
      </w:r>
      <w:r>
        <w:rPr>
          <w:rFonts w:hint="eastAsia"/>
        </w:rPr>
        <w:t>一个</w:t>
      </w:r>
      <w:r>
        <w:rPr>
          <w:rFonts w:hint="eastAsia"/>
        </w:rPr>
        <w:t>0~</w:t>
      </w:r>
      <w:r>
        <w:t>9</w:t>
      </w:r>
      <w:r w:rsidR="00D53DF3">
        <w:rPr>
          <w:rFonts w:hint="eastAsia"/>
        </w:rPr>
        <w:t>的</w:t>
      </w:r>
      <w:r w:rsidR="0078171E">
        <w:rPr>
          <w:rFonts w:hint="eastAsia"/>
        </w:rPr>
        <w:t>C</w:t>
      </w:r>
      <w:r w:rsidR="0078171E">
        <w:t>NN</w:t>
      </w:r>
      <w:r w:rsidR="00D53DF3">
        <w:rPr>
          <w:rFonts w:hint="eastAsia"/>
        </w:rPr>
        <w:t>案例</w:t>
      </w:r>
    </w:p>
    <w:sectPr w:rsidR="00A8300C" w:rsidRPr="0084205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A40" w:rsidRDefault="00A70A40" w:rsidP="001C4F8A">
      <w:r>
        <w:separator/>
      </w:r>
    </w:p>
  </w:endnote>
  <w:endnote w:type="continuationSeparator" w:id="0">
    <w:p w:rsidR="00A70A40" w:rsidRDefault="00A70A40" w:rsidP="001C4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A40" w:rsidRDefault="00A70A40" w:rsidP="001C4F8A">
      <w:r>
        <w:separator/>
      </w:r>
    </w:p>
  </w:footnote>
  <w:footnote w:type="continuationSeparator" w:id="0">
    <w:p w:rsidR="00A70A40" w:rsidRDefault="00A70A40" w:rsidP="001C4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A4360"/>
    <w:multiLevelType w:val="hybridMultilevel"/>
    <w:tmpl w:val="C3E4B0F8"/>
    <w:lvl w:ilvl="0" w:tplc="A89A99F0">
      <w:start w:val="2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theme="minorBidi" w:hint="eastAsia"/>
      </w:rPr>
    </w:lvl>
    <w:lvl w:ilvl="1" w:tplc="2D78CC4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877C4172">
      <w:start w:val="3"/>
      <w:numFmt w:val="japaneseCounting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960394"/>
    <w:multiLevelType w:val="hybridMultilevel"/>
    <w:tmpl w:val="B8AAC62A"/>
    <w:lvl w:ilvl="0" w:tplc="DD243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D13534E"/>
    <w:multiLevelType w:val="hybridMultilevel"/>
    <w:tmpl w:val="8FE6F75E"/>
    <w:lvl w:ilvl="0" w:tplc="758AA35A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256649"/>
    <w:multiLevelType w:val="multilevel"/>
    <w:tmpl w:val="6A7A63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0BC1684"/>
    <w:multiLevelType w:val="hybridMultilevel"/>
    <w:tmpl w:val="6E345FA2"/>
    <w:lvl w:ilvl="0" w:tplc="64EAD410">
      <w:start w:val="1"/>
      <w:numFmt w:val="decimalEnclosedCircle"/>
      <w:lvlText w:val="%1"/>
      <w:lvlJc w:val="left"/>
      <w:pPr>
        <w:ind w:left="717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5" w15:restartNumberingAfterBreak="0">
    <w:nsid w:val="2C173BFF"/>
    <w:multiLevelType w:val="hybridMultilevel"/>
    <w:tmpl w:val="A240F9B2"/>
    <w:lvl w:ilvl="0" w:tplc="BBDC788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1944693"/>
    <w:multiLevelType w:val="hybridMultilevel"/>
    <w:tmpl w:val="080C0B8E"/>
    <w:lvl w:ilvl="0" w:tplc="923EB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0A2B91"/>
    <w:multiLevelType w:val="hybridMultilevel"/>
    <w:tmpl w:val="F7922F7C"/>
    <w:lvl w:ilvl="0" w:tplc="350C8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EB7A0C"/>
    <w:multiLevelType w:val="hybridMultilevel"/>
    <w:tmpl w:val="86B43ED8"/>
    <w:lvl w:ilvl="0" w:tplc="EC8EC838">
      <w:start w:val="3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7E5653"/>
    <w:multiLevelType w:val="hybridMultilevel"/>
    <w:tmpl w:val="E1AC43C2"/>
    <w:lvl w:ilvl="0" w:tplc="251CE83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6C2F0535"/>
    <w:multiLevelType w:val="hybridMultilevel"/>
    <w:tmpl w:val="6DCE0F4E"/>
    <w:lvl w:ilvl="0" w:tplc="AC68AB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885EA0"/>
    <w:multiLevelType w:val="hybridMultilevel"/>
    <w:tmpl w:val="5726B87A"/>
    <w:lvl w:ilvl="0" w:tplc="97B23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BB7C67"/>
    <w:multiLevelType w:val="hybridMultilevel"/>
    <w:tmpl w:val="6E345FA2"/>
    <w:lvl w:ilvl="0" w:tplc="64EAD410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CA389C"/>
    <w:multiLevelType w:val="hybridMultilevel"/>
    <w:tmpl w:val="964A05F4"/>
    <w:lvl w:ilvl="0" w:tplc="95F084F2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C42E16"/>
    <w:multiLevelType w:val="hybridMultilevel"/>
    <w:tmpl w:val="EE003952"/>
    <w:lvl w:ilvl="0" w:tplc="6DC6E7D8">
      <w:start w:val="1"/>
      <w:numFmt w:val="decimal"/>
      <w:lvlText w:val="%1."/>
      <w:lvlJc w:val="left"/>
      <w:pPr>
        <w:ind w:left="629" w:hanging="360"/>
      </w:pPr>
    </w:lvl>
    <w:lvl w:ilvl="1" w:tplc="04090019">
      <w:start w:val="1"/>
      <w:numFmt w:val="lowerLetter"/>
      <w:lvlText w:val="%2)"/>
      <w:lvlJc w:val="left"/>
      <w:pPr>
        <w:ind w:left="1109" w:hanging="420"/>
      </w:pPr>
    </w:lvl>
    <w:lvl w:ilvl="2" w:tplc="0409001B">
      <w:start w:val="1"/>
      <w:numFmt w:val="lowerRoman"/>
      <w:lvlText w:val="%3."/>
      <w:lvlJc w:val="right"/>
      <w:pPr>
        <w:ind w:left="1529" w:hanging="420"/>
      </w:pPr>
    </w:lvl>
    <w:lvl w:ilvl="3" w:tplc="0409000F">
      <w:start w:val="1"/>
      <w:numFmt w:val="decimal"/>
      <w:lvlText w:val="%4."/>
      <w:lvlJc w:val="left"/>
      <w:pPr>
        <w:ind w:left="1949" w:hanging="420"/>
      </w:pPr>
    </w:lvl>
    <w:lvl w:ilvl="4" w:tplc="04090019">
      <w:start w:val="1"/>
      <w:numFmt w:val="lowerLetter"/>
      <w:lvlText w:val="%5)"/>
      <w:lvlJc w:val="left"/>
      <w:pPr>
        <w:ind w:left="2369" w:hanging="420"/>
      </w:pPr>
    </w:lvl>
    <w:lvl w:ilvl="5" w:tplc="0409001B">
      <w:start w:val="1"/>
      <w:numFmt w:val="lowerRoman"/>
      <w:lvlText w:val="%6."/>
      <w:lvlJc w:val="right"/>
      <w:pPr>
        <w:ind w:left="2789" w:hanging="420"/>
      </w:pPr>
    </w:lvl>
    <w:lvl w:ilvl="6" w:tplc="0409000F">
      <w:start w:val="1"/>
      <w:numFmt w:val="decimal"/>
      <w:lvlText w:val="%7."/>
      <w:lvlJc w:val="left"/>
      <w:pPr>
        <w:ind w:left="3209" w:hanging="420"/>
      </w:pPr>
    </w:lvl>
    <w:lvl w:ilvl="7" w:tplc="04090019">
      <w:start w:val="1"/>
      <w:numFmt w:val="lowerLetter"/>
      <w:lvlText w:val="%8)"/>
      <w:lvlJc w:val="left"/>
      <w:pPr>
        <w:ind w:left="3629" w:hanging="420"/>
      </w:pPr>
    </w:lvl>
    <w:lvl w:ilvl="8" w:tplc="0409001B">
      <w:start w:val="1"/>
      <w:numFmt w:val="lowerRoman"/>
      <w:lvlText w:val="%9."/>
      <w:lvlJc w:val="right"/>
      <w:pPr>
        <w:ind w:left="4049" w:hanging="420"/>
      </w:pPr>
    </w:lvl>
  </w:abstractNum>
  <w:abstractNum w:abstractNumId="15" w15:restartNumberingAfterBreak="0">
    <w:nsid w:val="789D68D4"/>
    <w:multiLevelType w:val="hybridMultilevel"/>
    <w:tmpl w:val="94DC4F54"/>
    <w:lvl w:ilvl="0" w:tplc="98A460A4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6E59D3"/>
    <w:multiLevelType w:val="hybridMultilevel"/>
    <w:tmpl w:val="0C883FA2"/>
    <w:lvl w:ilvl="0" w:tplc="5CA80FBC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3"/>
  </w:num>
  <w:num w:numId="5">
    <w:abstractNumId w:val="2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0"/>
  </w:num>
  <w:num w:numId="11">
    <w:abstractNumId w:val="12"/>
  </w:num>
  <w:num w:numId="12">
    <w:abstractNumId w:val="4"/>
  </w:num>
  <w:num w:numId="13">
    <w:abstractNumId w:val="8"/>
  </w:num>
  <w:num w:numId="14">
    <w:abstractNumId w:val="5"/>
  </w:num>
  <w:num w:numId="15">
    <w:abstractNumId w:val="10"/>
  </w:num>
  <w:num w:numId="16">
    <w:abstractNumId w:val="13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4C"/>
    <w:rsid w:val="00001401"/>
    <w:rsid w:val="00003065"/>
    <w:rsid w:val="00003B57"/>
    <w:rsid w:val="00006F35"/>
    <w:rsid w:val="00010445"/>
    <w:rsid w:val="000130B6"/>
    <w:rsid w:val="00016F95"/>
    <w:rsid w:val="0001766C"/>
    <w:rsid w:val="00021C67"/>
    <w:rsid w:val="00024FC8"/>
    <w:rsid w:val="000347EF"/>
    <w:rsid w:val="00043C3E"/>
    <w:rsid w:val="00044355"/>
    <w:rsid w:val="00045F80"/>
    <w:rsid w:val="00050250"/>
    <w:rsid w:val="00060664"/>
    <w:rsid w:val="00062863"/>
    <w:rsid w:val="000778B5"/>
    <w:rsid w:val="00077AFC"/>
    <w:rsid w:val="000832D8"/>
    <w:rsid w:val="00084106"/>
    <w:rsid w:val="00087796"/>
    <w:rsid w:val="000905B0"/>
    <w:rsid w:val="000C3F9F"/>
    <w:rsid w:val="000D05AF"/>
    <w:rsid w:val="000D2AAF"/>
    <w:rsid w:val="000D472D"/>
    <w:rsid w:val="000D7697"/>
    <w:rsid w:val="000E3975"/>
    <w:rsid w:val="000E6ED3"/>
    <w:rsid w:val="000F1270"/>
    <w:rsid w:val="000F5621"/>
    <w:rsid w:val="001003EF"/>
    <w:rsid w:val="00101E02"/>
    <w:rsid w:val="00114ED4"/>
    <w:rsid w:val="00126706"/>
    <w:rsid w:val="00135033"/>
    <w:rsid w:val="0014132D"/>
    <w:rsid w:val="00144E4F"/>
    <w:rsid w:val="0014549A"/>
    <w:rsid w:val="001514E0"/>
    <w:rsid w:val="00154789"/>
    <w:rsid w:val="001566AA"/>
    <w:rsid w:val="00157B2B"/>
    <w:rsid w:val="00160817"/>
    <w:rsid w:val="001656BD"/>
    <w:rsid w:val="00166BD1"/>
    <w:rsid w:val="00173B93"/>
    <w:rsid w:val="00175300"/>
    <w:rsid w:val="0019223D"/>
    <w:rsid w:val="00193F94"/>
    <w:rsid w:val="00197ABB"/>
    <w:rsid w:val="001A428A"/>
    <w:rsid w:val="001A4DE2"/>
    <w:rsid w:val="001A5E3E"/>
    <w:rsid w:val="001A6B55"/>
    <w:rsid w:val="001B1366"/>
    <w:rsid w:val="001B4B62"/>
    <w:rsid w:val="001B7F16"/>
    <w:rsid w:val="001C1790"/>
    <w:rsid w:val="001C4A9C"/>
    <w:rsid w:val="001C4F8A"/>
    <w:rsid w:val="001D4FF2"/>
    <w:rsid w:val="001D5EA3"/>
    <w:rsid w:val="001E1729"/>
    <w:rsid w:val="001E1734"/>
    <w:rsid w:val="001F0128"/>
    <w:rsid w:val="001F30A2"/>
    <w:rsid w:val="001F3529"/>
    <w:rsid w:val="001F3673"/>
    <w:rsid w:val="001F7146"/>
    <w:rsid w:val="00204A92"/>
    <w:rsid w:val="00205201"/>
    <w:rsid w:val="00210F79"/>
    <w:rsid w:val="00212311"/>
    <w:rsid w:val="00215AAE"/>
    <w:rsid w:val="0022058A"/>
    <w:rsid w:val="00221DB9"/>
    <w:rsid w:val="00230642"/>
    <w:rsid w:val="00230C8C"/>
    <w:rsid w:val="00242393"/>
    <w:rsid w:val="002445A1"/>
    <w:rsid w:val="00246502"/>
    <w:rsid w:val="00247BF1"/>
    <w:rsid w:val="00250AEA"/>
    <w:rsid w:val="00252A1A"/>
    <w:rsid w:val="00254B1E"/>
    <w:rsid w:val="00255800"/>
    <w:rsid w:val="00257192"/>
    <w:rsid w:val="0026442D"/>
    <w:rsid w:val="00274A6D"/>
    <w:rsid w:val="00276D36"/>
    <w:rsid w:val="00280125"/>
    <w:rsid w:val="00280C24"/>
    <w:rsid w:val="00284C2D"/>
    <w:rsid w:val="002926FB"/>
    <w:rsid w:val="00293D58"/>
    <w:rsid w:val="00296AB3"/>
    <w:rsid w:val="002A0AA6"/>
    <w:rsid w:val="002A2DD0"/>
    <w:rsid w:val="002A3785"/>
    <w:rsid w:val="002A6797"/>
    <w:rsid w:val="002B03B5"/>
    <w:rsid w:val="002B0AE7"/>
    <w:rsid w:val="002D169D"/>
    <w:rsid w:val="002D57AE"/>
    <w:rsid w:val="002D6935"/>
    <w:rsid w:val="002E5E96"/>
    <w:rsid w:val="002E6C5E"/>
    <w:rsid w:val="002F1F9A"/>
    <w:rsid w:val="0030266B"/>
    <w:rsid w:val="0030433E"/>
    <w:rsid w:val="00307375"/>
    <w:rsid w:val="003105AB"/>
    <w:rsid w:val="003118CC"/>
    <w:rsid w:val="003141C3"/>
    <w:rsid w:val="003143FC"/>
    <w:rsid w:val="00316001"/>
    <w:rsid w:val="003178CF"/>
    <w:rsid w:val="003227D1"/>
    <w:rsid w:val="00324F9C"/>
    <w:rsid w:val="00325372"/>
    <w:rsid w:val="00334A56"/>
    <w:rsid w:val="00337F03"/>
    <w:rsid w:val="0034081B"/>
    <w:rsid w:val="00343FC4"/>
    <w:rsid w:val="00344C0E"/>
    <w:rsid w:val="003460C8"/>
    <w:rsid w:val="003669DF"/>
    <w:rsid w:val="00373634"/>
    <w:rsid w:val="003738B2"/>
    <w:rsid w:val="0037660E"/>
    <w:rsid w:val="00385AD2"/>
    <w:rsid w:val="00390FAF"/>
    <w:rsid w:val="003A2B55"/>
    <w:rsid w:val="003B073C"/>
    <w:rsid w:val="003B3ACD"/>
    <w:rsid w:val="003B4DFD"/>
    <w:rsid w:val="003C0207"/>
    <w:rsid w:val="003C0F27"/>
    <w:rsid w:val="003C26BD"/>
    <w:rsid w:val="003C3B29"/>
    <w:rsid w:val="003D2FA5"/>
    <w:rsid w:val="003D48BD"/>
    <w:rsid w:val="003D590D"/>
    <w:rsid w:val="003D5ECC"/>
    <w:rsid w:val="003F14A0"/>
    <w:rsid w:val="004000CC"/>
    <w:rsid w:val="004028A0"/>
    <w:rsid w:val="00410C7C"/>
    <w:rsid w:val="0041132C"/>
    <w:rsid w:val="0041182B"/>
    <w:rsid w:val="0041554B"/>
    <w:rsid w:val="00420356"/>
    <w:rsid w:val="00426729"/>
    <w:rsid w:val="00427611"/>
    <w:rsid w:val="0043038C"/>
    <w:rsid w:val="00434EC2"/>
    <w:rsid w:val="0044711B"/>
    <w:rsid w:val="00447789"/>
    <w:rsid w:val="00450515"/>
    <w:rsid w:val="00452E82"/>
    <w:rsid w:val="00453695"/>
    <w:rsid w:val="0045492C"/>
    <w:rsid w:val="00455F1C"/>
    <w:rsid w:val="00457D14"/>
    <w:rsid w:val="00471D87"/>
    <w:rsid w:val="00475935"/>
    <w:rsid w:val="00476B6C"/>
    <w:rsid w:val="00477C1B"/>
    <w:rsid w:val="00480E22"/>
    <w:rsid w:val="004860CE"/>
    <w:rsid w:val="004877B0"/>
    <w:rsid w:val="0049001B"/>
    <w:rsid w:val="00491D1B"/>
    <w:rsid w:val="00496AB6"/>
    <w:rsid w:val="004A0552"/>
    <w:rsid w:val="004A0AFA"/>
    <w:rsid w:val="004A5C06"/>
    <w:rsid w:val="004B02F0"/>
    <w:rsid w:val="004B0BDD"/>
    <w:rsid w:val="004B40FF"/>
    <w:rsid w:val="004B5FFC"/>
    <w:rsid w:val="004B762F"/>
    <w:rsid w:val="004C35F5"/>
    <w:rsid w:val="004C7B54"/>
    <w:rsid w:val="004D26D9"/>
    <w:rsid w:val="004D495A"/>
    <w:rsid w:val="004E0732"/>
    <w:rsid w:val="004E4095"/>
    <w:rsid w:val="004E42A1"/>
    <w:rsid w:val="004E61AA"/>
    <w:rsid w:val="004E62EC"/>
    <w:rsid w:val="004E7D95"/>
    <w:rsid w:val="004F7C39"/>
    <w:rsid w:val="0050020D"/>
    <w:rsid w:val="00503CE3"/>
    <w:rsid w:val="00505C41"/>
    <w:rsid w:val="00507FD1"/>
    <w:rsid w:val="00511BA7"/>
    <w:rsid w:val="00514780"/>
    <w:rsid w:val="00517371"/>
    <w:rsid w:val="00521A8A"/>
    <w:rsid w:val="00522CC6"/>
    <w:rsid w:val="00524127"/>
    <w:rsid w:val="00524162"/>
    <w:rsid w:val="00527507"/>
    <w:rsid w:val="005346AD"/>
    <w:rsid w:val="00540A54"/>
    <w:rsid w:val="005440B4"/>
    <w:rsid w:val="005450F6"/>
    <w:rsid w:val="00547FC9"/>
    <w:rsid w:val="0055427D"/>
    <w:rsid w:val="00554891"/>
    <w:rsid w:val="0055510F"/>
    <w:rsid w:val="0056674C"/>
    <w:rsid w:val="00570EE2"/>
    <w:rsid w:val="00577574"/>
    <w:rsid w:val="00577B7B"/>
    <w:rsid w:val="00581330"/>
    <w:rsid w:val="00585BD3"/>
    <w:rsid w:val="00590BC5"/>
    <w:rsid w:val="00591998"/>
    <w:rsid w:val="00594B99"/>
    <w:rsid w:val="005B3258"/>
    <w:rsid w:val="005B57C7"/>
    <w:rsid w:val="005C07E2"/>
    <w:rsid w:val="005C17D9"/>
    <w:rsid w:val="005C3593"/>
    <w:rsid w:val="005D15F5"/>
    <w:rsid w:val="005D35E4"/>
    <w:rsid w:val="005D5BB2"/>
    <w:rsid w:val="005D62F1"/>
    <w:rsid w:val="005E139F"/>
    <w:rsid w:val="005F0509"/>
    <w:rsid w:val="005F3A3B"/>
    <w:rsid w:val="005F7E64"/>
    <w:rsid w:val="00601261"/>
    <w:rsid w:val="006028A0"/>
    <w:rsid w:val="00603D84"/>
    <w:rsid w:val="00612C02"/>
    <w:rsid w:val="00614A6F"/>
    <w:rsid w:val="00624008"/>
    <w:rsid w:val="0062452F"/>
    <w:rsid w:val="006275AF"/>
    <w:rsid w:val="00632392"/>
    <w:rsid w:val="0063385B"/>
    <w:rsid w:val="00634498"/>
    <w:rsid w:val="006417E6"/>
    <w:rsid w:val="006439F9"/>
    <w:rsid w:val="00644D5F"/>
    <w:rsid w:val="00651DEE"/>
    <w:rsid w:val="0066085F"/>
    <w:rsid w:val="00661529"/>
    <w:rsid w:val="00662DA2"/>
    <w:rsid w:val="00663400"/>
    <w:rsid w:val="0067000F"/>
    <w:rsid w:val="00675D01"/>
    <w:rsid w:val="00680D65"/>
    <w:rsid w:val="00681908"/>
    <w:rsid w:val="00694A8A"/>
    <w:rsid w:val="00697094"/>
    <w:rsid w:val="006A1108"/>
    <w:rsid w:val="006A15C7"/>
    <w:rsid w:val="006A7BFB"/>
    <w:rsid w:val="006B542C"/>
    <w:rsid w:val="006B58B5"/>
    <w:rsid w:val="006B74C9"/>
    <w:rsid w:val="006C053A"/>
    <w:rsid w:val="006C1FCF"/>
    <w:rsid w:val="006C525C"/>
    <w:rsid w:val="006C63C2"/>
    <w:rsid w:val="006C6790"/>
    <w:rsid w:val="006C7244"/>
    <w:rsid w:val="006D32E3"/>
    <w:rsid w:val="006E06B0"/>
    <w:rsid w:val="006E25D0"/>
    <w:rsid w:val="006E25DA"/>
    <w:rsid w:val="006F0586"/>
    <w:rsid w:val="006F0921"/>
    <w:rsid w:val="006F1062"/>
    <w:rsid w:val="006F5BE8"/>
    <w:rsid w:val="006F641A"/>
    <w:rsid w:val="00707C64"/>
    <w:rsid w:val="00713C6D"/>
    <w:rsid w:val="00732ACA"/>
    <w:rsid w:val="007342F2"/>
    <w:rsid w:val="00736DEF"/>
    <w:rsid w:val="00737E01"/>
    <w:rsid w:val="00740FCE"/>
    <w:rsid w:val="0074111F"/>
    <w:rsid w:val="007411B0"/>
    <w:rsid w:val="00743920"/>
    <w:rsid w:val="0075325C"/>
    <w:rsid w:val="00753DBA"/>
    <w:rsid w:val="00754845"/>
    <w:rsid w:val="007606E3"/>
    <w:rsid w:val="007625A7"/>
    <w:rsid w:val="007669D9"/>
    <w:rsid w:val="007754CF"/>
    <w:rsid w:val="0077671C"/>
    <w:rsid w:val="00776EAB"/>
    <w:rsid w:val="00777617"/>
    <w:rsid w:val="0078171E"/>
    <w:rsid w:val="00783C29"/>
    <w:rsid w:val="007850EF"/>
    <w:rsid w:val="00786B69"/>
    <w:rsid w:val="00790716"/>
    <w:rsid w:val="007908F1"/>
    <w:rsid w:val="0079445C"/>
    <w:rsid w:val="00794C40"/>
    <w:rsid w:val="007962D5"/>
    <w:rsid w:val="007A3520"/>
    <w:rsid w:val="007A4836"/>
    <w:rsid w:val="007B3A5E"/>
    <w:rsid w:val="007B4AEB"/>
    <w:rsid w:val="007B6D97"/>
    <w:rsid w:val="007B7072"/>
    <w:rsid w:val="007C2AE3"/>
    <w:rsid w:val="007C42E4"/>
    <w:rsid w:val="007C51E0"/>
    <w:rsid w:val="007C53FE"/>
    <w:rsid w:val="007D52FD"/>
    <w:rsid w:val="007D613C"/>
    <w:rsid w:val="007E050A"/>
    <w:rsid w:val="007E74DD"/>
    <w:rsid w:val="007F50F5"/>
    <w:rsid w:val="0080004A"/>
    <w:rsid w:val="00800123"/>
    <w:rsid w:val="00800FC1"/>
    <w:rsid w:val="0080209B"/>
    <w:rsid w:val="008030A8"/>
    <w:rsid w:val="00805EBF"/>
    <w:rsid w:val="0080799C"/>
    <w:rsid w:val="008106B6"/>
    <w:rsid w:val="00812B2F"/>
    <w:rsid w:val="00816424"/>
    <w:rsid w:val="008208B6"/>
    <w:rsid w:val="00826384"/>
    <w:rsid w:val="0084205A"/>
    <w:rsid w:val="00847A13"/>
    <w:rsid w:val="008509AF"/>
    <w:rsid w:val="00855765"/>
    <w:rsid w:val="00861519"/>
    <w:rsid w:val="00861EE8"/>
    <w:rsid w:val="008756AA"/>
    <w:rsid w:val="00883523"/>
    <w:rsid w:val="008857B4"/>
    <w:rsid w:val="00887FEA"/>
    <w:rsid w:val="00893FB5"/>
    <w:rsid w:val="00894363"/>
    <w:rsid w:val="00895025"/>
    <w:rsid w:val="00895417"/>
    <w:rsid w:val="008B041C"/>
    <w:rsid w:val="008C3412"/>
    <w:rsid w:val="008D78BC"/>
    <w:rsid w:val="008D7AC6"/>
    <w:rsid w:val="008E145A"/>
    <w:rsid w:val="008E3F0C"/>
    <w:rsid w:val="008E403F"/>
    <w:rsid w:val="008E5003"/>
    <w:rsid w:val="008E7519"/>
    <w:rsid w:val="00900040"/>
    <w:rsid w:val="0090405B"/>
    <w:rsid w:val="0090608F"/>
    <w:rsid w:val="009109B3"/>
    <w:rsid w:val="00911C85"/>
    <w:rsid w:val="00912E9A"/>
    <w:rsid w:val="009130E1"/>
    <w:rsid w:val="00927949"/>
    <w:rsid w:val="00930FC3"/>
    <w:rsid w:val="0093559E"/>
    <w:rsid w:val="00936131"/>
    <w:rsid w:val="00936900"/>
    <w:rsid w:val="00946AB3"/>
    <w:rsid w:val="009548C1"/>
    <w:rsid w:val="009602FB"/>
    <w:rsid w:val="009648E1"/>
    <w:rsid w:val="00965840"/>
    <w:rsid w:val="00965B4B"/>
    <w:rsid w:val="009702B4"/>
    <w:rsid w:val="00970E33"/>
    <w:rsid w:val="00973286"/>
    <w:rsid w:val="00980D5D"/>
    <w:rsid w:val="009826B0"/>
    <w:rsid w:val="00992BC7"/>
    <w:rsid w:val="009937A3"/>
    <w:rsid w:val="009A19E4"/>
    <w:rsid w:val="009A2740"/>
    <w:rsid w:val="009A29CB"/>
    <w:rsid w:val="009A4783"/>
    <w:rsid w:val="009B7451"/>
    <w:rsid w:val="009C1EAE"/>
    <w:rsid w:val="009C6663"/>
    <w:rsid w:val="009C6FE6"/>
    <w:rsid w:val="009C7777"/>
    <w:rsid w:val="009D4D70"/>
    <w:rsid w:val="009D724B"/>
    <w:rsid w:val="009D741B"/>
    <w:rsid w:val="009E7BA6"/>
    <w:rsid w:val="009F16E7"/>
    <w:rsid w:val="009F3AB0"/>
    <w:rsid w:val="009F7279"/>
    <w:rsid w:val="00A15D66"/>
    <w:rsid w:val="00A20140"/>
    <w:rsid w:val="00A20214"/>
    <w:rsid w:val="00A22232"/>
    <w:rsid w:val="00A2522C"/>
    <w:rsid w:val="00A31A6F"/>
    <w:rsid w:val="00A31FC2"/>
    <w:rsid w:val="00A365C0"/>
    <w:rsid w:val="00A40A53"/>
    <w:rsid w:val="00A41243"/>
    <w:rsid w:val="00A4289E"/>
    <w:rsid w:val="00A557B3"/>
    <w:rsid w:val="00A61D45"/>
    <w:rsid w:val="00A633E3"/>
    <w:rsid w:val="00A644C6"/>
    <w:rsid w:val="00A70A40"/>
    <w:rsid w:val="00A7299A"/>
    <w:rsid w:val="00A75849"/>
    <w:rsid w:val="00A773D5"/>
    <w:rsid w:val="00A8300C"/>
    <w:rsid w:val="00A839DF"/>
    <w:rsid w:val="00A86006"/>
    <w:rsid w:val="00A86521"/>
    <w:rsid w:val="00A90D7A"/>
    <w:rsid w:val="00A91FA9"/>
    <w:rsid w:val="00A94564"/>
    <w:rsid w:val="00AA34F8"/>
    <w:rsid w:val="00AA5EC4"/>
    <w:rsid w:val="00AA63FF"/>
    <w:rsid w:val="00AB3FD9"/>
    <w:rsid w:val="00AC7627"/>
    <w:rsid w:val="00AD006E"/>
    <w:rsid w:val="00AD1C73"/>
    <w:rsid w:val="00AD763E"/>
    <w:rsid w:val="00AE3006"/>
    <w:rsid w:val="00AE313B"/>
    <w:rsid w:val="00AE5724"/>
    <w:rsid w:val="00AE6402"/>
    <w:rsid w:val="00AE6B78"/>
    <w:rsid w:val="00AE75A1"/>
    <w:rsid w:val="00AF0D56"/>
    <w:rsid w:val="00AF22A9"/>
    <w:rsid w:val="00AF3DC3"/>
    <w:rsid w:val="00B0060A"/>
    <w:rsid w:val="00B035E7"/>
    <w:rsid w:val="00B123BB"/>
    <w:rsid w:val="00B13910"/>
    <w:rsid w:val="00B13A05"/>
    <w:rsid w:val="00B15F28"/>
    <w:rsid w:val="00B262C9"/>
    <w:rsid w:val="00B31FB9"/>
    <w:rsid w:val="00B33D6F"/>
    <w:rsid w:val="00B33FB1"/>
    <w:rsid w:val="00B3436A"/>
    <w:rsid w:val="00B355BE"/>
    <w:rsid w:val="00B40B09"/>
    <w:rsid w:val="00B42511"/>
    <w:rsid w:val="00B4526E"/>
    <w:rsid w:val="00B46B80"/>
    <w:rsid w:val="00B476D1"/>
    <w:rsid w:val="00B51BB7"/>
    <w:rsid w:val="00B62565"/>
    <w:rsid w:val="00B64C68"/>
    <w:rsid w:val="00B64DA7"/>
    <w:rsid w:val="00B74D92"/>
    <w:rsid w:val="00B8176E"/>
    <w:rsid w:val="00B83EFF"/>
    <w:rsid w:val="00B85A5B"/>
    <w:rsid w:val="00B92E98"/>
    <w:rsid w:val="00BA0E45"/>
    <w:rsid w:val="00BA0FC8"/>
    <w:rsid w:val="00BA13B2"/>
    <w:rsid w:val="00BA77DB"/>
    <w:rsid w:val="00BB19BF"/>
    <w:rsid w:val="00BC35DA"/>
    <w:rsid w:val="00BD4AA8"/>
    <w:rsid w:val="00BD5047"/>
    <w:rsid w:val="00BD56C2"/>
    <w:rsid w:val="00BD62E7"/>
    <w:rsid w:val="00BD7B00"/>
    <w:rsid w:val="00BE2605"/>
    <w:rsid w:val="00BE34DC"/>
    <w:rsid w:val="00BF4764"/>
    <w:rsid w:val="00C20421"/>
    <w:rsid w:val="00C26DBC"/>
    <w:rsid w:val="00C2716A"/>
    <w:rsid w:val="00C34057"/>
    <w:rsid w:val="00C53BD3"/>
    <w:rsid w:val="00C55F83"/>
    <w:rsid w:val="00C56A28"/>
    <w:rsid w:val="00C56AA2"/>
    <w:rsid w:val="00C57535"/>
    <w:rsid w:val="00C5761D"/>
    <w:rsid w:val="00C6239A"/>
    <w:rsid w:val="00C66DBC"/>
    <w:rsid w:val="00C7046B"/>
    <w:rsid w:val="00C71EF0"/>
    <w:rsid w:val="00C8044C"/>
    <w:rsid w:val="00C825C7"/>
    <w:rsid w:val="00C86051"/>
    <w:rsid w:val="00C86740"/>
    <w:rsid w:val="00C86E9D"/>
    <w:rsid w:val="00C918A3"/>
    <w:rsid w:val="00C91F34"/>
    <w:rsid w:val="00C97BB0"/>
    <w:rsid w:val="00CA0841"/>
    <w:rsid w:val="00CA17EC"/>
    <w:rsid w:val="00CA5757"/>
    <w:rsid w:val="00CA62F0"/>
    <w:rsid w:val="00CA7BF1"/>
    <w:rsid w:val="00CB397E"/>
    <w:rsid w:val="00CC0863"/>
    <w:rsid w:val="00CC2D8E"/>
    <w:rsid w:val="00CD0E28"/>
    <w:rsid w:val="00CD445D"/>
    <w:rsid w:val="00CD46AC"/>
    <w:rsid w:val="00CD5772"/>
    <w:rsid w:val="00CE4F61"/>
    <w:rsid w:val="00CE500D"/>
    <w:rsid w:val="00CE5DF4"/>
    <w:rsid w:val="00CE69E9"/>
    <w:rsid w:val="00CE7CC8"/>
    <w:rsid w:val="00CF149E"/>
    <w:rsid w:val="00CF5DBB"/>
    <w:rsid w:val="00D02A5F"/>
    <w:rsid w:val="00D02F39"/>
    <w:rsid w:val="00D120CD"/>
    <w:rsid w:val="00D139EF"/>
    <w:rsid w:val="00D14283"/>
    <w:rsid w:val="00D17EDF"/>
    <w:rsid w:val="00D23B87"/>
    <w:rsid w:val="00D270B7"/>
    <w:rsid w:val="00D344D2"/>
    <w:rsid w:val="00D34615"/>
    <w:rsid w:val="00D35B36"/>
    <w:rsid w:val="00D35C75"/>
    <w:rsid w:val="00D37EA9"/>
    <w:rsid w:val="00D41C29"/>
    <w:rsid w:val="00D42575"/>
    <w:rsid w:val="00D42A15"/>
    <w:rsid w:val="00D440F6"/>
    <w:rsid w:val="00D52E3B"/>
    <w:rsid w:val="00D53DF3"/>
    <w:rsid w:val="00D56074"/>
    <w:rsid w:val="00D60A3D"/>
    <w:rsid w:val="00D6303F"/>
    <w:rsid w:val="00D639C6"/>
    <w:rsid w:val="00D63C72"/>
    <w:rsid w:val="00D66935"/>
    <w:rsid w:val="00D710F8"/>
    <w:rsid w:val="00D7203B"/>
    <w:rsid w:val="00D81343"/>
    <w:rsid w:val="00D81A34"/>
    <w:rsid w:val="00D830F9"/>
    <w:rsid w:val="00D84953"/>
    <w:rsid w:val="00D875FD"/>
    <w:rsid w:val="00D978B9"/>
    <w:rsid w:val="00D97919"/>
    <w:rsid w:val="00DA0268"/>
    <w:rsid w:val="00DA0DC0"/>
    <w:rsid w:val="00DA78A8"/>
    <w:rsid w:val="00DB1E51"/>
    <w:rsid w:val="00DB2BB4"/>
    <w:rsid w:val="00DB42E2"/>
    <w:rsid w:val="00DC0BAA"/>
    <w:rsid w:val="00DC37B6"/>
    <w:rsid w:val="00DC4296"/>
    <w:rsid w:val="00DD6BDB"/>
    <w:rsid w:val="00DD6CC5"/>
    <w:rsid w:val="00DE09D5"/>
    <w:rsid w:val="00DE41F8"/>
    <w:rsid w:val="00DE6CF2"/>
    <w:rsid w:val="00DF13C6"/>
    <w:rsid w:val="00DF2EE4"/>
    <w:rsid w:val="00DF7E6A"/>
    <w:rsid w:val="00E00F4C"/>
    <w:rsid w:val="00E01872"/>
    <w:rsid w:val="00E01BDF"/>
    <w:rsid w:val="00E0352A"/>
    <w:rsid w:val="00E06B0D"/>
    <w:rsid w:val="00E13749"/>
    <w:rsid w:val="00E152A3"/>
    <w:rsid w:val="00E16740"/>
    <w:rsid w:val="00E22A52"/>
    <w:rsid w:val="00E23601"/>
    <w:rsid w:val="00E248D4"/>
    <w:rsid w:val="00E26CDA"/>
    <w:rsid w:val="00E33CD0"/>
    <w:rsid w:val="00E44549"/>
    <w:rsid w:val="00E4560C"/>
    <w:rsid w:val="00E47226"/>
    <w:rsid w:val="00E47B49"/>
    <w:rsid w:val="00E502CA"/>
    <w:rsid w:val="00E60193"/>
    <w:rsid w:val="00E62AB2"/>
    <w:rsid w:val="00E64ADB"/>
    <w:rsid w:val="00E7183C"/>
    <w:rsid w:val="00E72133"/>
    <w:rsid w:val="00E72B64"/>
    <w:rsid w:val="00E76E82"/>
    <w:rsid w:val="00E80048"/>
    <w:rsid w:val="00E80D96"/>
    <w:rsid w:val="00E92541"/>
    <w:rsid w:val="00E96715"/>
    <w:rsid w:val="00EA0332"/>
    <w:rsid w:val="00EA4F8A"/>
    <w:rsid w:val="00EB0639"/>
    <w:rsid w:val="00EB4772"/>
    <w:rsid w:val="00EB651D"/>
    <w:rsid w:val="00EC1D07"/>
    <w:rsid w:val="00EC3B0D"/>
    <w:rsid w:val="00EC4594"/>
    <w:rsid w:val="00ED3BF3"/>
    <w:rsid w:val="00ED5192"/>
    <w:rsid w:val="00ED6351"/>
    <w:rsid w:val="00ED6F27"/>
    <w:rsid w:val="00EE2BF8"/>
    <w:rsid w:val="00EE3CC6"/>
    <w:rsid w:val="00EE4CB7"/>
    <w:rsid w:val="00EE52D1"/>
    <w:rsid w:val="00EF0855"/>
    <w:rsid w:val="00EF1407"/>
    <w:rsid w:val="00EF1A6C"/>
    <w:rsid w:val="00F01DD2"/>
    <w:rsid w:val="00F13F5F"/>
    <w:rsid w:val="00F14EB9"/>
    <w:rsid w:val="00F242A8"/>
    <w:rsid w:val="00F41C4F"/>
    <w:rsid w:val="00F420A7"/>
    <w:rsid w:val="00F42294"/>
    <w:rsid w:val="00F422C2"/>
    <w:rsid w:val="00F4288F"/>
    <w:rsid w:val="00F44822"/>
    <w:rsid w:val="00F47A3C"/>
    <w:rsid w:val="00F47FDE"/>
    <w:rsid w:val="00F5295B"/>
    <w:rsid w:val="00F55645"/>
    <w:rsid w:val="00F57F0F"/>
    <w:rsid w:val="00F60118"/>
    <w:rsid w:val="00F666E7"/>
    <w:rsid w:val="00F72A17"/>
    <w:rsid w:val="00F73667"/>
    <w:rsid w:val="00F81012"/>
    <w:rsid w:val="00F927D5"/>
    <w:rsid w:val="00F953E2"/>
    <w:rsid w:val="00FA0035"/>
    <w:rsid w:val="00FA245F"/>
    <w:rsid w:val="00FA4FDF"/>
    <w:rsid w:val="00FB05EA"/>
    <w:rsid w:val="00FB15CC"/>
    <w:rsid w:val="00FB3040"/>
    <w:rsid w:val="00FB57C0"/>
    <w:rsid w:val="00FB5AB3"/>
    <w:rsid w:val="00FB647A"/>
    <w:rsid w:val="00FC3325"/>
    <w:rsid w:val="00FC77AC"/>
    <w:rsid w:val="00FE3966"/>
    <w:rsid w:val="00FE4D79"/>
    <w:rsid w:val="00FF1857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88234"/>
  <w15:chartTrackingRefBased/>
  <w15:docId w15:val="{B125F020-FC18-49EC-9E39-3EF4D2D3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F8A"/>
    <w:pPr>
      <w:widowControl w:val="0"/>
      <w:wordWrap w:val="0"/>
      <w:ind w:firstLine="357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60664"/>
    <w:pPr>
      <w:ind w:firstLine="0"/>
      <w:jc w:val="center"/>
      <w:outlineLvl w:val="0"/>
    </w:pPr>
    <w:rPr>
      <w:rFonts w:eastAsia="黑体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60664"/>
    <w:pPr>
      <w:keepNext/>
      <w:keepLines/>
      <w:ind w:firstLine="0"/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0664"/>
    <w:pPr>
      <w:keepNext/>
      <w:keepLines/>
      <w:ind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06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E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E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E98"/>
    <w:rPr>
      <w:sz w:val="18"/>
      <w:szCs w:val="18"/>
    </w:rPr>
  </w:style>
  <w:style w:type="paragraph" w:styleId="a7">
    <w:name w:val="List Paragraph"/>
    <w:basedOn w:val="a"/>
    <w:uiPriority w:val="34"/>
    <w:qFormat/>
    <w:rsid w:val="0006066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60664"/>
    <w:rPr>
      <w:rFonts w:ascii="Times New Roman" w:eastAsia="黑体" w:hAnsi="Times New Roman"/>
      <w:sz w:val="28"/>
      <w:szCs w:val="24"/>
    </w:rPr>
  </w:style>
  <w:style w:type="character" w:customStyle="1" w:styleId="20">
    <w:name w:val="标题 2 字符"/>
    <w:basedOn w:val="a0"/>
    <w:link w:val="2"/>
    <w:uiPriority w:val="9"/>
    <w:rsid w:val="00060664"/>
    <w:rPr>
      <w:rFonts w:ascii="Times New Roman" w:eastAsia="黑体" w:hAnsi="Times New Roman" w:cstheme="majorBidi"/>
      <w:bCs/>
      <w:sz w:val="24"/>
      <w:szCs w:val="32"/>
    </w:rPr>
  </w:style>
  <w:style w:type="character" w:styleId="a8">
    <w:name w:val="Placeholder Text"/>
    <w:basedOn w:val="a0"/>
    <w:uiPriority w:val="99"/>
    <w:semiHidden/>
    <w:rsid w:val="00C2716A"/>
    <w:rPr>
      <w:color w:val="808080"/>
    </w:rPr>
  </w:style>
  <w:style w:type="character" w:customStyle="1" w:styleId="30">
    <w:name w:val="标题 3 字符"/>
    <w:basedOn w:val="a0"/>
    <w:link w:val="3"/>
    <w:uiPriority w:val="9"/>
    <w:rsid w:val="00060664"/>
    <w:rPr>
      <w:rFonts w:ascii="Times New Roman" w:eastAsia="黑体" w:hAnsi="Times New Roman"/>
      <w:bCs/>
      <w:sz w:val="24"/>
      <w:szCs w:val="32"/>
    </w:rPr>
  </w:style>
  <w:style w:type="character" w:styleId="a9">
    <w:name w:val="Hyperlink"/>
    <w:basedOn w:val="a0"/>
    <w:uiPriority w:val="99"/>
    <w:unhideWhenUsed/>
    <w:rsid w:val="00F47A3C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F47A3C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1F3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205201"/>
    <w:rPr>
      <w:color w:val="954F72" w:themeColor="followedHyperlink"/>
      <w:u w:val="single"/>
    </w:rPr>
  </w:style>
  <w:style w:type="paragraph" w:styleId="ad">
    <w:name w:val="Title"/>
    <w:aliases w:val="论文标题"/>
    <w:basedOn w:val="a"/>
    <w:next w:val="a"/>
    <w:link w:val="ae"/>
    <w:uiPriority w:val="10"/>
    <w:qFormat/>
    <w:rsid w:val="00060664"/>
    <w:pPr>
      <w:jc w:val="center"/>
      <w:outlineLvl w:val="0"/>
    </w:pPr>
    <w:rPr>
      <w:rFonts w:eastAsia="黑体" w:cs="黑体"/>
      <w:bCs/>
      <w:sz w:val="32"/>
      <w:szCs w:val="32"/>
    </w:rPr>
  </w:style>
  <w:style w:type="character" w:customStyle="1" w:styleId="ae">
    <w:name w:val="标题 字符"/>
    <w:aliases w:val="论文标题 字符"/>
    <w:basedOn w:val="a0"/>
    <w:link w:val="ad"/>
    <w:uiPriority w:val="10"/>
    <w:rsid w:val="00060664"/>
    <w:rPr>
      <w:rFonts w:ascii="Times New Roman" w:eastAsia="黑体" w:hAnsi="Times New Roman" w:cs="黑体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Subtitle"/>
    <w:basedOn w:val="a"/>
    <w:next w:val="a"/>
    <w:link w:val="af0"/>
    <w:uiPriority w:val="11"/>
    <w:qFormat/>
    <w:rsid w:val="00E00F4C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rsid w:val="00E00F4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tedfish\Documents\&#33258;&#23450;&#20041;%20Office%20&#27169;&#26495;\&#35770;&#25991;&#26679;&#2433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论文样式.dotx</Template>
  <TotalTime>304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saltedfish</dc:creator>
  <cp:keywords/>
  <dc:description/>
  <cp:lastModifiedBy>咸 鱼</cp:lastModifiedBy>
  <cp:revision>114</cp:revision>
  <cp:lastPrinted>2019-05-26T00:12:00Z</cp:lastPrinted>
  <dcterms:created xsi:type="dcterms:W3CDTF">2019-07-21T07:24:00Z</dcterms:created>
  <dcterms:modified xsi:type="dcterms:W3CDTF">2019-07-21T14:16:00Z</dcterms:modified>
</cp:coreProperties>
</file>